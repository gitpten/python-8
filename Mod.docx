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09E6" w14:textId="31B1506F" w:rsidR="00474A2E" w:rsidRDefault="00474A2E"/>
    <w:p w14:paraId="6082AC7F" w14:textId="797795E9" w:rsidR="00532581" w:rsidRPr="009C3EC2" w:rsidRDefault="00096C60" w:rsidP="009C3EC2">
      <w:pPr>
        <w:pStyle w:val="Heading1"/>
        <w:tabs>
          <w:tab w:val="left" w:pos="3828"/>
        </w:tabs>
        <w:rPr>
          <w:lang w:val="uk-UA"/>
        </w:rPr>
      </w:pPr>
      <w:r>
        <w:t>Лінійні зада</w:t>
      </w:r>
      <w:r w:rsidR="009C3EC2">
        <w:rPr>
          <w:lang w:val="uk-UA"/>
        </w:rPr>
        <w:t>чі</w:t>
      </w:r>
    </w:p>
    <w:p w14:paraId="10206C37" w14:textId="77777777" w:rsidR="005967D3" w:rsidRPr="005967D3" w:rsidRDefault="009E1E28" w:rsidP="009C3EC2">
      <w:pPr>
        <w:pStyle w:val="Heading2"/>
        <w:numPr>
          <w:ilvl w:val="0"/>
          <w:numId w:val="0"/>
        </w:numPr>
        <w:ind w:left="-737"/>
      </w:pPr>
      <w:proofErr w:type="spellStart"/>
      <w:r>
        <w:t>Залишок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ділення</w:t>
      </w:r>
      <w:proofErr w:type="spellEnd"/>
    </w:p>
    <w:p w14:paraId="46E438EC" w14:textId="4E97EA5B" w:rsidR="009E1E28" w:rsidRPr="009E1E28" w:rsidRDefault="009E1E28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proofErr w:type="spellStart"/>
      <w:r w:rsidRPr="009E1E28">
        <w:t>Відомо</w:t>
      </w:r>
      <w:proofErr w:type="spellEnd"/>
      <w:r w:rsidRPr="009E1E28">
        <w:t xml:space="preserve">, </w:t>
      </w:r>
      <w:proofErr w:type="spellStart"/>
      <w:r w:rsidRPr="009E1E28">
        <w:t>що</w:t>
      </w:r>
      <w:proofErr w:type="spellEnd"/>
      <w:r w:rsidRPr="009E1E28">
        <w:t xml:space="preserve"> </w:t>
      </w:r>
      <w:r w:rsidRPr="009C3EC2">
        <w:rPr>
          <w:i/>
          <w:iCs/>
        </w:rPr>
        <w:t>x</w:t>
      </w:r>
      <w:r w:rsidRPr="009E1E28">
        <w:t xml:space="preserve"> кг </w:t>
      </w:r>
      <w:proofErr w:type="spellStart"/>
      <w:r w:rsidRPr="009E1E28">
        <w:t>цукерок</w:t>
      </w:r>
      <w:proofErr w:type="spellEnd"/>
      <w:r w:rsidRPr="009E1E28">
        <w:t xml:space="preserve"> </w:t>
      </w:r>
      <w:proofErr w:type="spellStart"/>
      <w:r w:rsidRPr="009E1E28">
        <w:t>коштує</w:t>
      </w:r>
      <w:proofErr w:type="spellEnd"/>
      <w:r w:rsidRPr="009E1E28">
        <w:t xml:space="preserve"> </w:t>
      </w:r>
      <w:r w:rsidRPr="009C3EC2">
        <w:rPr>
          <w:i/>
          <w:iCs/>
        </w:rPr>
        <w:t>a</w:t>
      </w:r>
      <w:r w:rsidRPr="009E1E28">
        <w:t xml:space="preserve"> </w:t>
      </w:r>
      <w:r w:rsidR="009C3EC2">
        <w:rPr>
          <w:lang w:val="uk-UA"/>
        </w:rPr>
        <w:t>гривень</w:t>
      </w:r>
      <w:r w:rsidRPr="009E1E28">
        <w:t xml:space="preserve">. </w:t>
      </w:r>
      <w:proofErr w:type="spellStart"/>
      <w:r w:rsidRPr="009E1E28">
        <w:t>Визначте</w:t>
      </w:r>
      <w:proofErr w:type="spellEnd"/>
      <w:r w:rsidRPr="009E1E28">
        <w:t xml:space="preserve"> </w:t>
      </w:r>
      <w:proofErr w:type="spellStart"/>
      <w:r w:rsidRPr="009E1E28">
        <w:t>скільки</w:t>
      </w:r>
      <w:proofErr w:type="spellEnd"/>
      <w:r w:rsidRPr="009E1E28">
        <w:t xml:space="preserve"> </w:t>
      </w:r>
      <w:proofErr w:type="spellStart"/>
      <w:r w:rsidRPr="009E1E28">
        <w:t>коштує</w:t>
      </w:r>
      <w:proofErr w:type="spellEnd"/>
      <w:r w:rsidRPr="009E1E28">
        <w:t xml:space="preserve"> </w:t>
      </w:r>
      <w:r w:rsidRPr="009C3EC2">
        <w:rPr>
          <w:i/>
          <w:iCs/>
        </w:rPr>
        <w:t>y</w:t>
      </w:r>
      <w:r w:rsidRPr="009E1E28">
        <w:t xml:space="preserve"> кг </w:t>
      </w:r>
      <w:proofErr w:type="spellStart"/>
      <w:r w:rsidRPr="009E1E28">
        <w:t>цих</w:t>
      </w:r>
      <w:proofErr w:type="spellEnd"/>
      <w:r w:rsidRPr="009E1E28">
        <w:t xml:space="preserve"> </w:t>
      </w:r>
      <w:proofErr w:type="spellStart"/>
      <w:r w:rsidRPr="009E1E28">
        <w:t>цукерок</w:t>
      </w:r>
      <w:proofErr w:type="spellEnd"/>
      <w:r w:rsidRPr="009E1E28">
        <w:t xml:space="preserve">, а </w:t>
      </w:r>
      <w:proofErr w:type="spellStart"/>
      <w:r w:rsidRPr="009E1E28">
        <w:t>також</w:t>
      </w:r>
      <w:proofErr w:type="spellEnd"/>
      <w:r w:rsidRPr="009E1E28">
        <w:t xml:space="preserve"> </w:t>
      </w:r>
      <w:proofErr w:type="spellStart"/>
      <w:r w:rsidRPr="009E1E28">
        <w:t>скільки</w:t>
      </w:r>
      <w:proofErr w:type="spellEnd"/>
      <w:r w:rsidRPr="009E1E28">
        <w:t xml:space="preserve"> кг </w:t>
      </w:r>
      <w:proofErr w:type="spellStart"/>
      <w:r w:rsidRPr="009E1E28">
        <w:t>цукерок</w:t>
      </w:r>
      <w:proofErr w:type="spellEnd"/>
      <w:r w:rsidRPr="009E1E28">
        <w:t xml:space="preserve"> </w:t>
      </w:r>
      <w:proofErr w:type="spellStart"/>
      <w:r w:rsidRPr="009E1E28">
        <w:t>можна</w:t>
      </w:r>
      <w:proofErr w:type="spellEnd"/>
      <w:r w:rsidRPr="009E1E28">
        <w:t xml:space="preserve"> </w:t>
      </w:r>
      <w:proofErr w:type="spellStart"/>
      <w:r w:rsidRPr="009E1E28">
        <w:t>купити</w:t>
      </w:r>
      <w:proofErr w:type="spellEnd"/>
      <w:r w:rsidRPr="009E1E28">
        <w:t xml:space="preserve"> на </w:t>
      </w:r>
      <w:r w:rsidRPr="009C3EC2">
        <w:rPr>
          <w:i/>
          <w:iCs/>
        </w:rPr>
        <w:t>k</w:t>
      </w:r>
      <w:r w:rsidRPr="009E1E28">
        <w:t xml:space="preserve"> </w:t>
      </w:r>
      <w:r w:rsidR="009C3EC2">
        <w:rPr>
          <w:lang w:val="uk-UA"/>
        </w:rPr>
        <w:t>гривень</w:t>
      </w:r>
      <w:r w:rsidRPr="009E1E28">
        <w:t xml:space="preserve">. </w:t>
      </w:r>
      <w:proofErr w:type="spellStart"/>
      <w:r w:rsidRPr="009E1E28">
        <w:t>Усі</w:t>
      </w:r>
      <w:proofErr w:type="spellEnd"/>
      <w:r w:rsidRPr="009E1E28">
        <w:t xml:space="preserve"> </w:t>
      </w:r>
      <w:proofErr w:type="spellStart"/>
      <w:r w:rsidRPr="009E1E28">
        <w:t>значення</w:t>
      </w:r>
      <w:proofErr w:type="spellEnd"/>
      <w:r w:rsidRPr="009E1E28">
        <w:t xml:space="preserve"> вводить </w:t>
      </w:r>
      <w:proofErr w:type="spellStart"/>
      <w:r w:rsidRPr="009E1E28">
        <w:t>користувач</w:t>
      </w:r>
      <w:proofErr w:type="spellEnd"/>
      <w:r w:rsidRPr="009E1E28">
        <w:t>.</w:t>
      </w:r>
    </w:p>
    <w:p w14:paraId="3C687F64" w14:textId="77777777" w:rsidR="009E1E28" w:rsidRPr="009E1E28" w:rsidRDefault="009E1E28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 w:rsidRPr="009E1E28">
        <w:t>Користувач вводить кількість тижнів, місяців, років та отримує кількість днів за цей час. Вважати, що у місяці 30 днів.</w:t>
      </w:r>
    </w:p>
    <w:p w14:paraId="0FEBE803" w14:textId="54AF55B1" w:rsidR="009E1E28" w:rsidRPr="009E1E28" w:rsidRDefault="009E1E28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 w:rsidRPr="009E1E28">
        <w:t>Дан</w:t>
      </w:r>
      <w:r w:rsidR="009C3EC2">
        <w:rPr>
          <w:lang w:val="uk-UA"/>
        </w:rPr>
        <w:t>о</w:t>
      </w:r>
      <w:r w:rsidRPr="009E1E28">
        <w:t xml:space="preserve"> </w:t>
      </w:r>
      <w:proofErr w:type="spellStart"/>
      <w:r w:rsidRPr="009E1E28">
        <w:t>прямокутник</w:t>
      </w:r>
      <w:proofErr w:type="spellEnd"/>
      <w:r w:rsidRPr="009E1E28">
        <w:t xml:space="preserve"> </w:t>
      </w:r>
      <w:proofErr w:type="spellStart"/>
      <w:r w:rsidRPr="009E1E28">
        <w:t>розміром</w:t>
      </w:r>
      <w:proofErr w:type="spellEnd"/>
      <w:r w:rsidRPr="009E1E28">
        <w:t xml:space="preserve"> 647 x 170. Скільки квадратів зі стороною 30 можна вирізати з нього?</w:t>
      </w:r>
    </w:p>
    <w:p w14:paraId="683075E8" w14:textId="77777777" w:rsidR="00977401" w:rsidRPr="004C1EA0" w:rsidRDefault="00977401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 w:rsidRPr="004C1EA0">
        <w:t>Дано цілі координати трьох вершин прямокутника, сторони якого паралельні координатним осям. Знайдіть координати четвертої вершини.</w:t>
      </w:r>
    </w:p>
    <w:p w14:paraId="262835AD" w14:textId="77777777" w:rsidR="009E1E28" w:rsidRDefault="009E1E28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>
        <w:t>Дано тризначне число. Переставте першу та останню цифри.</w:t>
      </w:r>
    </w:p>
    <w:p w14:paraId="6F9FF301" w14:textId="77777777" w:rsidR="009E1E28" w:rsidRDefault="009E1E28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>
        <w:t xml:space="preserve">Дано п'ятизначне число. Цифри на парних позиціях занулити. Наприклад, із 12345 </w:t>
      </w:r>
      <w:proofErr w:type="spellStart"/>
      <w:r>
        <w:t>виходить</w:t>
      </w:r>
      <w:proofErr w:type="spellEnd"/>
      <w:r>
        <w:t xml:space="preserve"> число 10305.</w:t>
      </w:r>
    </w:p>
    <w:p w14:paraId="663A604D" w14:textId="77777777" w:rsidR="009E1E28" w:rsidRDefault="009E1E28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>
        <w:t>Дано два тризначні числа. Знайдіть шестизначне число, утворене з двох даних чисел шляхом дописування другого числа до першого праворуч.</w:t>
      </w:r>
    </w:p>
    <w:p w14:paraId="688D5C63" w14:textId="77777777" w:rsidR="009E1E28" w:rsidRDefault="009E1E28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>
        <w:t>Дано чотиризначне число. Вивести це ж число, записане справа наліво: з 1234 виходить 4321</w:t>
      </w:r>
    </w:p>
    <w:p w14:paraId="121E29D2" w14:textId="77777777" w:rsidR="009E1E28" w:rsidRDefault="009E1E28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>
        <w:t>Дано два тризначні числа. Отримайте нове число приєднанням другого числа праворуч до першого без останніх цифр у кожного. Наприклад, 123 та 456 Відповідь: 1245</w:t>
      </w:r>
    </w:p>
    <w:p w14:paraId="2A370753" w14:textId="77777777" w:rsidR="00CB1821" w:rsidRDefault="00DA2614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>
        <w:t xml:space="preserve">З початку доби минуло S секунд. Відобразити поточний час у форматі електронного годинника: </w:t>
      </w:r>
      <w:proofErr w:type="gramStart"/>
      <w:r>
        <w:t>HH:ММ</w:t>
      </w:r>
      <w:proofErr w:type="gramEnd"/>
      <w:r>
        <w:t>:SS</w:t>
      </w:r>
    </w:p>
    <w:p w14:paraId="1C20D12C" w14:textId="77777777" w:rsidR="004C1EA0" w:rsidRDefault="004C1EA0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>
        <w:t>З моменту, коли електронний годинник показував H0: M0: S0 пройшло H годин M хвилин S секунд (всі значення вводить користувач). Відобразити поточний час.</w:t>
      </w:r>
    </w:p>
    <w:p w14:paraId="32054C8B" w14:textId="3BEB469D" w:rsidR="004C1EA0" w:rsidRPr="004C1EA0" w:rsidRDefault="004C1EA0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 w:rsidRPr="004C1EA0">
        <w:lastRenderedPageBreak/>
        <w:t xml:space="preserve">Дано числа h і m, де h </w:t>
      </w:r>
      <w:r w:rsidR="009C3EC2">
        <w:rPr>
          <w:lang w:val="uk-UA"/>
        </w:rPr>
        <w:t>—</w:t>
      </w:r>
      <w:r w:rsidRPr="004C1EA0">
        <w:t xml:space="preserve"> </w:t>
      </w:r>
      <w:proofErr w:type="spellStart"/>
      <w:r w:rsidRPr="004C1EA0">
        <w:t>кількість</w:t>
      </w:r>
      <w:proofErr w:type="spellEnd"/>
      <w:r w:rsidRPr="004C1EA0">
        <w:t xml:space="preserve"> годин, m </w:t>
      </w:r>
      <w:r w:rsidR="009C3EC2">
        <w:rPr>
          <w:lang w:val="uk-UA"/>
        </w:rPr>
        <w:t>—</w:t>
      </w:r>
      <w:r w:rsidRPr="004C1EA0">
        <w:t xml:space="preserve"> </w:t>
      </w:r>
      <w:proofErr w:type="spellStart"/>
      <w:r w:rsidRPr="004C1EA0">
        <w:t>кількість</w:t>
      </w:r>
      <w:proofErr w:type="spellEnd"/>
      <w:r w:rsidRPr="004C1EA0">
        <w:t xml:space="preserve"> </w:t>
      </w:r>
      <w:proofErr w:type="spellStart"/>
      <w:r w:rsidRPr="004C1EA0">
        <w:t>хвилин</w:t>
      </w:r>
      <w:proofErr w:type="spellEnd"/>
      <w:r w:rsidRPr="004C1EA0">
        <w:t xml:space="preserve"> </w:t>
      </w:r>
      <w:proofErr w:type="spellStart"/>
      <w:r w:rsidRPr="004C1EA0">
        <w:t>певного</w:t>
      </w:r>
      <w:proofErr w:type="spellEnd"/>
      <w:r w:rsidRPr="004C1EA0">
        <w:t xml:space="preserve"> моменту часу. Знайдіть кут між годинниковою та хвилинною стрілками у цей момент часу.</w:t>
      </w:r>
    </w:p>
    <w:p w14:paraId="105635E2" w14:textId="651641DB" w:rsidR="004C1EA0" w:rsidRPr="005967D3" w:rsidRDefault="004C1EA0" w:rsidP="009C3EC2">
      <w:pPr>
        <w:pStyle w:val="ListParagraph"/>
        <w:numPr>
          <w:ilvl w:val="0"/>
          <w:numId w:val="15"/>
        </w:numPr>
        <w:spacing w:after="120"/>
        <w:ind w:left="0" w:hanging="426"/>
      </w:pPr>
      <w:r>
        <w:t>На фірмі, яка продає фрукти, ввели типові ящики для зручного транспортування. У так</w:t>
      </w:r>
      <w:proofErr w:type="spellStart"/>
      <w:r w:rsidR="009C3EC2">
        <w:rPr>
          <w:lang w:val="uk-UA"/>
        </w:rPr>
        <w:t>ий</w:t>
      </w:r>
      <w:proofErr w:type="spellEnd"/>
      <w:r w:rsidR="009C3EC2">
        <w:rPr>
          <w:lang w:val="uk-UA"/>
        </w:rPr>
        <w:t xml:space="preserve"> ящик</w:t>
      </w:r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поміститися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16 </w:t>
      </w:r>
      <w:proofErr w:type="spellStart"/>
      <w:r>
        <w:t>бананів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9 </w:t>
      </w:r>
      <w:proofErr w:type="spellStart"/>
      <w:r>
        <w:t>апельсинів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25 </w:t>
      </w:r>
      <w:proofErr w:type="spellStart"/>
      <w:r>
        <w:t>ківі</w:t>
      </w:r>
      <w:proofErr w:type="spellEnd"/>
      <w:r>
        <w:t xml:space="preserve"> (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фрукти</w:t>
      </w:r>
      <w:proofErr w:type="spellEnd"/>
      <w:r>
        <w:t xml:space="preserve"> в один ящик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складати</w:t>
      </w:r>
      <w:proofErr w:type="spellEnd"/>
      <w:r>
        <w:t xml:space="preserve"> за </w:t>
      </w:r>
      <w:proofErr w:type="spellStart"/>
      <w:r>
        <w:t>санітарними</w:t>
      </w:r>
      <w:proofErr w:type="spellEnd"/>
      <w:r>
        <w:t xml:space="preserve"> нормами). Скільки ящиків необхідно підготувати для завантаження X бананів, Y апельсинів та Z ківі?</w:t>
      </w:r>
    </w:p>
    <w:sectPr w:rsidR="004C1EA0" w:rsidRPr="005967D3" w:rsidSect="00096C60">
      <w:headerReference w:type="default" r:id="rId8"/>
      <w:pgSz w:w="12240" w:h="15840"/>
      <w:pgMar w:top="2391" w:right="1325" w:bottom="1560" w:left="26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F452" w14:textId="77777777" w:rsidR="00181E02" w:rsidRDefault="00181E02" w:rsidP="00532581">
      <w:r>
        <w:separator/>
      </w:r>
    </w:p>
  </w:endnote>
  <w:endnote w:type="continuationSeparator" w:id="0">
    <w:p w14:paraId="49D24EB1" w14:textId="77777777" w:rsidR="00181E02" w:rsidRDefault="00181E02" w:rsidP="0053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Light">
    <w:panose1 w:val="00000500000000000000"/>
    <w:charset w:val="00"/>
    <w:family w:val="modern"/>
    <w:notTrueType/>
    <w:pitch w:val="variable"/>
    <w:sig w:usb0="6000028F" w:usb1="00000010" w:usb2="00000000" w:usb3="00000000" w:csb0="0000019F" w:csb1="00000000"/>
  </w:font>
  <w:font w:name="Montserrat Black">
    <w:panose1 w:val="00000A00000000000000"/>
    <w:charset w:val="CC"/>
    <w:family w:val="auto"/>
    <w:pitch w:val="variable"/>
    <w:sig w:usb0="2000020F" w:usb1="00000003" w:usb2="00000000" w:usb3="00000000" w:csb0="00000197" w:csb1="00000000"/>
  </w:font>
  <w:font w:name="+mj-ea">
    <w:panose1 w:val="00000000000000000000"/>
    <w:charset w:val="00"/>
    <w:family w:val="roman"/>
    <w:notTrueType/>
    <w:pitch w:val="default"/>
  </w:font>
  <w:font w:name="+mj-cs">
    <w:altName w:val="Times New Roman"/>
    <w:panose1 w:val="00000000000000000000"/>
    <w:charset w:val="00"/>
    <w:family w:val="roman"/>
    <w:notTrueType/>
    <w:pitch w:val="default"/>
  </w:font>
  <w:font w:name="Montserrat ExtraLight">
    <w:panose1 w:val="000003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9926" w14:textId="77777777" w:rsidR="00181E02" w:rsidRDefault="00181E02" w:rsidP="00532581">
      <w:r>
        <w:separator/>
      </w:r>
    </w:p>
  </w:footnote>
  <w:footnote w:type="continuationSeparator" w:id="0">
    <w:p w14:paraId="786D0EA4" w14:textId="77777777" w:rsidR="00181E02" w:rsidRDefault="00181E02" w:rsidP="00532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CA6A" w14:textId="77777777" w:rsidR="00E34381" w:rsidRDefault="00181E02" w:rsidP="00532581">
    <w:pPr>
      <w:pStyle w:val="Header"/>
    </w:pPr>
    <w:sdt>
      <w:sdtPr>
        <w:id w:val="-321121168"/>
        <w:docPartObj>
          <w:docPartGallery w:val="Page Numbers (Margins)"/>
          <w:docPartUnique/>
        </w:docPartObj>
      </w:sdtPr>
      <w:sdtEndPr/>
      <w:sdtContent>
        <w:r w:rsidR="00CB42BD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74F0B768" wp14:editId="51B9067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5" name="Прямоугольник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4A599" w14:textId="77777777" w:rsidR="00CB42BD" w:rsidRPr="00CB42BD" w:rsidRDefault="00CB42BD">
                              <w:pPr>
                                <w:pStyle w:val="Footer"/>
                                <w:rPr>
                                  <w:rFonts w:ascii="Montserrat ExtraLight" w:eastAsiaTheme="majorEastAsia" w:hAnsi="Montserrat ExtraLight" w:cstheme="majorBidi"/>
                                  <w:sz w:val="44"/>
                                  <w:szCs w:val="44"/>
                                </w:rPr>
                              </w:pPr>
                              <w:r w:rsidRPr="00CB42BD">
                                <w:rPr>
                                  <w:rFonts w:ascii="Montserrat ExtraLight" w:eastAsiaTheme="majorEastAsia" w:hAnsi="Montserrat ExtraLight" w:cstheme="majorBidi"/>
                                </w:rPr>
                                <w:t>Page</w:t>
                              </w:r>
                              <w:r w:rsidRPr="00CB42BD">
                                <w:rPr>
                                  <w:rFonts w:ascii="Montserrat ExtraLight" w:eastAsiaTheme="minorEastAsia" w:hAnsi="Montserrat ExtraLight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B42BD">
                                <w:rPr>
                                  <w:rFonts w:ascii="Montserrat ExtraLight" w:hAnsi="Montserrat ExtraLight"/>
                                </w:rPr>
                                <w:instrText xml:space="preserve"> PAGE    \* MERGEFORMAT </w:instrText>
                              </w:r>
                              <w:r w:rsidRPr="00CB42BD">
                                <w:rPr>
                                  <w:rFonts w:ascii="Montserrat ExtraLight" w:eastAsiaTheme="minorEastAsia" w:hAnsi="Montserrat ExtraLight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30BBF" w:rsidRPr="00C30BBF">
                                <w:rPr>
                                  <w:rFonts w:ascii="Montserrat ExtraLight" w:eastAsiaTheme="majorEastAsia" w:hAnsi="Montserrat ExtraLight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 w:rsidRPr="00CB42BD">
                                <w:rPr>
                                  <w:rFonts w:ascii="Montserrat ExtraLight" w:eastAsiaTheme="majorEastAsia" w:hAnsi="Montserrat ExtraLight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5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" o:allowincell="f" filled="f" stroked="f">
                  <v:textbox style="layout-flow:vertical;mso-layout-flow-alt:bottom-to-top;mso-fit-shape-to-text:t">
                    <w:txbxContent>
                      <w:p w:rsidR="00CB42BD" w:rsidRPr="00CB42BD" w:rsidRDefault="00CB42BD">
                        <w:pPr>
                          <w:pStyle w:val="a6"/>
                          <w:rPr>
                            <w:rFonts w:ascii="Montserrat ExtraLight" w:eastAsiaTheme="majorEastAsia" w:hAnsi="Montserrat ExtraLight" w:cstheme="majorBidi"/>
                            <w:sz w:val="44"/>
                            <w:szCs w:val="44"/>
                          </w:rPr>
                        </w:pPr>
                        <w:r w:rsidRPr="00CB42BD">
                          <w:rPr>
                            <w:rFonts w:ascii="Montserrat ExtraLight" w:eastAsiaTheme="majorEastAsia" w:hAnsi="Montserrat ExtraLight" w:cstheme="majorBidi"/>
                          </w:rPr>
                          <w:t>Page</w:t>
                        </w:r>
                        <w:r w:rsidRPr="00CB42BD">
                          <w:rPr>
                            <w:rFonts w:ascii="Montserrat ExtraLight" w:eastAsiaTheme="minorEastAsia" w:hAnsi="Montserrat ExtraLight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CB42BD">
                          <w:rPr>
                            <w:rFonts w:ascii="Montserrat ExtraLight" w:hAnsi="Montserrat ExtraLight"/>
                          </w:rPr>
                          <w:instrText xml:space="preserve"> PAGE    \* MERGEFORMAT </w:instrText>
                        </w:r>
                        <w:r w:rsidRPr="00CB42BD">
                          <w:rPr>
                            <w:rFonts w:ascii="Montserrat ExtraLight" w:eastAsiaTheme="minorEastAsia" w:hAnsi="Montserrat ExtraLight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C30BBF" w:rsidRPr="00C30BBF">
                          <w:rPr>
                            <w:rFonts w:ascii="Montserrat ExtraLight" w:eastAsiaTheme="majorEastAsia" w:hAnsi="Montserrat ExtraLight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 w:rsidRPr="00CB42BD">
                          <w:rPr>
                            <w:rFonts w:ascii="Montserrat ExtraLight" w:eastAsiaTheme="majorEastAsia" w:hAnsi="Montserrat ExtraLight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34381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23AF766" wp14:editId="6B31E5E9">
          <wp:simplePos x="0" y="0"/>
          <wp:positionH relativeFrom="column">
            <wp:posOffset>-1012825</wp:posOffset>
          </wp:positionH>
          <wp:positionV relativeFrom="page">
            <wp:posOffset>469900</wp:posOffset>
          </wp:positionV>
          <wp:extent cx="2035175" cy="2057400"/>
          <wp:effectExtent l="0" t="0" r="0" b="0"/>
          <wp:wrapSquare wrapText="bothSides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kit_02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175" cy="205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A942B62" w14:textId="77777777" w:rsidR="00E34381" w:rsidRDefault="00E34381" w:rsidP="00532581">
    <w:pPr>
      <w:pStyle w:val="Header"/>
    </w:pPr>
  </w:p>
  <w:p w14:paraId="51513780" w14:textId="77777777" w:rsidR="00E34381" w:rsidRDefault="00E34381" w:rsidP="00532581">
    <w:pPr>
      <w:pStyle w:val="Header"/>
    </w:pPr>
  </w:p>
  <w:p w14:paraId="33CB0EBB" w14:textId="77777777" w:rsidR="0040264E" w:rsidRPr="00532581" w:rsidRDefault="0040264E" w:rsidP="00532581">
    <w:pPr>
      <w:pStyle w:val="Header"/>
      <w:rPr>
        <w:sz w:val="36"/>
      </w:rPr>
    </w:pPr>
  </w:p>
  <w:p w14:paraId="1000DE9F" w14:textId="77777777" w:rsidR="00E34381" w:rsidRPr="0040264E" w:rsidRDefault="00E34381" w:rsidP="00532581">
    <w:pPr>
      <w:pStyle w:val="Title"/>
    </w:pPr>
    <w:r w:rsidRPr="0040264E">
      <w:t>C#</w:t>
    </w:r>
  </w:p>
  <w:p w14:paraId="0C694691" w14:textId="77777777" w:rsidR="00E34381" w:rsidRPr="0040264E" w:rsidRDefault="00E34381" w:rsidP="00532581">
    <w:pPr>
      <w:pStyle w:val="Header"/>
    </w:pPr>
    <w:r w:rsidRPr="0040264E">
      <w:t>Балицький Ігор Олександрович</w:t>
    </w:r>
  </w:p>
  <w:p w14:paraId="3DC4E31F" w14:textId="77777777" w:rsidR="0040264E" w:rsidRDefault="0040264E" w:rsidP="00532581">
    <w:pPr>
      <w:pStyle w:val="Header"/>
    </w:pPr>
  </w:p>
  <w:p w14:paraId="4549E9D0" w14:textId="77777777" w:rsidR="00532581" w:rsidRDefault="00532581" w:rsidP="00532581">
    <w:pPr>
      <w:pStyle w:val="Header"/>
    </w:pPr>
  </w:p>
  <w:p w14:paraId="3F9BAA54" w14:textId="77777777" w:rsidR="00E34381" w:rsidRPr="0040264E" w:rsidRDefault="00E34381" w:rsidP="00532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FEC"/>
    <w:multiLevelType w:val="multilevel"/>
    <w:tmpl w:val="3E26A0CE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0" w:hanging="737"/>
      </w:pPr>
      <w:rPr>
        <w:rFonts w:hint="default"/>
      </w:rPr>
    </w:lvl>
    <w:lvl w:ilvl="2">
      <w:start w:val="1"/>
      <w:numFmt w:val="decimal"/>
      <w:lvlText w:val="%1. %2. %3. 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CF7205C"/>
    <w:multiLevelType w:val="hybridMultilevel"/>
    <w:tmpl w:val="40E4B6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70582"/>
    <w:multiLevelType w:val="multilevel"/>
    <w:tmpl w:val="894A7F42"/>
    <w:styleLink w:val="1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0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352A406C"/>
    <w:multiLevelType w:val="multilevel"/>
    <w:tmpl w:val="58900680"/>
    <w:styleLink w:val="2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0" w:hanging="851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0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A5906F7"/>
    <w:multiLevelType w:val="multilevel"/>
    <w:tmpl w:val="894A7F42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0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BE67120"/>
    <w:multiLevelType w:val="multilevel"/>
    <w:tmpl w:val="58900680"/>
    <w:numStyleLink w:val="2"/>
  </w:abstractNum>
  <w:abstractNum w:abstractNumId="6" w15:restartNumberingAfterBreak="0">
    <w:nsid w:val="5F144DB8"/>
    <w:multiLevelType w:val="multilevel"/>
    <w:tmpl w:val="5F4AFB3C"/>
    <w:lvl w:ilvl="0">
      <w:start w:val="1"/>
      <w:numFmt w:val="decimal"/>
      <w:lvlText w:val="Модуль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3336E47"/>
    <w:multiLevelType w:val="multilevel"/>
    <w:tmpl w:val="34E0BBB0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 %2."/>
      <w:lvlJc w:val="left"/>
      <w:pPr>
        <w:ind w:left="0" w:hanging="737"/>
      </w:pPr>
      <w:rPr>
        <w:rFonts w:hint="default"/>
      </w:rPr>
    </w:lvl>
    <w:lvl w:ilvl="2">
      <w:start w:val="1"/>
      <w:numFmt w:val="decimal"/>
      <w:lvlText w:val="%1. %2. %3. 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53F76A1"/>
    <w:multiLevelType w:val="multilevel"/>
    <w:tmpl w:val="894A7F42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0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696064FE"/>
    <w:multiLevelType w:val="multilevel"/>
    <w:tmpl w:val="894A7F42"/>
    <w:numStyleLink w:val="1"/>
  </w:abstractNum>
  <w:abstractNum w:abstractNumId="10" w15:restartNumberingAfterBreak="0">
    <w:nsid w:val="6CB11A59"/>
    <w:multiLevelType w:val="multilevel"/>
    <w:tmpl w:val="1268918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40D689E"/>
    <w:multiLevelType w:val="multilevel"/>
    <w:tmpl w:val="978C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C0619"/>
    <w:multiLevelType w:val="multilevel"/>
    <w:tmpl w:val="5F4AFB3C"/>
    <w:lvl w:ilvl="0">
      <w:start w:val="1"/>
      <w:numFmt w:val="decimal"/>
      <w:lvlText w:val="Модуль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F9B2D23"/>
    <w:multiLevelType w:val="multilevel"/>
    <w:tmpl w:val="894A7F42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0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6"/>
  </w:num>
  <w:num w:numId="6">
    <w:abstractNumId w:val="4"/>
  </w:num>
  <w:num w:numId="7">
    <w:abstractNumId w:val="8"/>
  </w:num>
  <w:num w:numId="8">
    <w:abstractNumId w:val="4"/>
    <w:lvlOverride w:ilvl="0">
      <w:lvl w:ilvl="0">
        <w:start w:val="1"/>
        <w:numFmt w:val="decimal"/>
        <w:lvlText w:val="Модул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 %2."/>
        <w:lvlJc w:val="left"/>
        <w:pPr>
          <w:ind w:left="0" w:hanging="851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right"/>
        <w:pPr>
          <w:ind w:left="0" w:hanging="39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60"/>
    <w:rsid w:val="00096C60"/>
    <w:rsid w:val="000B5706"/>
    <w:rsid w:val="00144BBB"/>
    <w:rsid w:val="00181E02"/>
    <w:rsid w:val="0020303C"/>
    <w:rsid w:val="00324FD0"/>
    <w:rsid w:val="003418A7"/>
    <w:rsid w:val="003826DA"/>
    <w:rsid w:val="0040264E"/>
    <w:rsid w:val="0044605C"/>
    <w:rsid w:val="0045669E"/>
    <w:rsid w:val="00474A2E"/>
    <w:rsid w:val="004C1EA0"/>
    <w:rsid w:val="00521B3F"/>
    <w:rsid w:val="00532581"/>
    <w:rsid w:val="00537279"/>
    <w:rsid w:val="005967D3"/>
    <w:rsid w:val="00777FBD"/>
    <w:rsid w:val="00977401"/>
    <w:rsid w:val="009A24CC"/>
    <w:rsid w:val="009C3EC2"/>
    <w:rsid w:val="009E1E28"/>
    <w:rsid w:val="00C30BBF"/>
    <w:rsid w:val="00CB1821"/>
    <w:rsid w:val="00CB42BD"/>
    <w:rsid w:val="00DA2614"/>
    <w:rsid w:val="00E34381"/>
    <w:rsid w:val="00E650FE"/>
    <w:rsid w:val="00E66AB7"/>
    <w:rsid w:val="00E915EB"/>
    <w:rsid w:val="00F1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7334B"/>
  <w15:chartTrackingRefBased/>
  <w15:docId w15:val="{819233B6-4EA3-4A49-8A23-66F2AE31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81"/>
    <w:rPr>
      <w:rFonts w:ascii="Helvetica Light" w:hAnsi="Helvetica Light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581"/>
    <w:pPr>
      <w:spacing w:before="240" w:after="240"/>
      <w:outlineLvl w:val="0"/>
    </w:pPr>
    <w:rPr>
      <w:rFonts w:ascii="Montserrat Black" w:eastAsia="+mj-ea" w:hAnsi="Montserrat Black" w:cs="+mj-cs"/>
      <w:caps/>
      <w:color w:val="0D0D0D"/>
      <w:spacing w:val="36"/>
      <w:kern w:val="24"/>
      <w:position w:val="1"/>
      <w:sz w:val="56"/>
      <w:szCs w:val="10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32581"/>
    <w:pPr>
      <w:numPr>
        <w:ilvl w:val="1"/>
        <w:numId w:val="1"/>
      </w:numPr>
      <w:ind w:left="0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81"/>
  </w:style>
  <w:style w:type="paragraph" w:styleId="Footer">
    <w:name w:val="footer"/>
    <w:basedOn w:val="Normal"/>
    <w:link w:val="FooterChar"/>
    <w:uiPriority w:val="99"/>
    <w:unhideWhenUsed/>
    <w:rsid w:val="00E343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81"/>
  </w:style>
  <w:style w:type="character" w:customStyle="1" w:styleId="Heading1Char">
    <w:name w:val="Heading 1 Char"/>
    <w:basedOn w:val="DefaultParagraphFont"/>
    <w:link w:val="Heading1"/>
    <w:uiPriority w:val="9"/>
    <w:rsid w:val="00532581"/>
    <w:rPr>
      <w:rFonts w:ascii="Montserrat Black" w:eastAsia="+mj-ea" w:hAnsi="Montserrat Black" w:cs="+mj-cs"/>
      <w:caps/>
      <w:color w:val="000000"/>
      <w:spacing w:val="36"/>
      <w:kern w:val="24"/>
      <w:position w:val="1"/>
      <w:sz w:val="56"/>
      <w:szCs w:val="100"/>
      <w:lang w:val="ru-RU"/>
    </w:rPr>
  </w:style>
  <w:style w:type="paragraph" w:styleId="Title">
    <w:name w:val="Title"/>
    <w:basedOn w:val="Heading1"/>
    <w:next w:val="Normal"/>
    <w:link w:val="TitleChar"/>
    <w:uiPriority w:val="10"/>
    <w:qFormat/>
    <w:rsid w:val="0040264E"/>
    <w:pPr>
      <w:spacing w:after="0" w:line="240" w:lineRule="auto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0264E"/>
    <w:rPr>
      <w:rFonts w:ascii="Montserrat Black" w:eastAsia="+mj-ea" w:hAnsi="Montserrat Black" w:cs="+mj-cs"/>
      <w:caps/>
      <w:color w:val="000000"/>
      <w:spacing w:val="36"/>
      <w:kern w:val="24"/>
      <w:position w:val="1"/>
      <w:sz w:val="48"/>
      <w:szCs w:val="100"/>
      <w:lang w:val="ru-RU"/>
    </w:rPr>
  </w:style>
  <w:style w:type="paragraph" w:styleId="ListParagraph">
    <w:name w:val="List Paragraph"/>
    <w:basedOn w:val="Normal"/>
    <w:uiPriority w:val="34"/>
    <w:qFormat/>
    <w:rsid w:val="005325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581"/>
    <w:rPr>
      <w:rFonts w:ascii="Helvetica Light" w:hAnsi="Helvetica Light"/>
      <w:sz w:val="36"/>
      <w:szCs w:val="28"/>
      <w:lang w:val="ru-RU"/>
    </w:rPr>
  </w:style>
  <w:style w:type="numbering" w:customStyle="1" w:styleId="1">
    <w:name w:val="Список1"/>
    <w:uiPriority w:val="99"/>
    <w:rsid w:val="00E650FE"/>
    <w:pPr>
      <w:numPr>
        <w:numId w:val="9"/>
      </w:numPr>
    </w:pPr>
  </w:style>
  <w:style w:type="numbering" w:customStyle="1" w:styleId="2">
    <w:name w:val="Список2"/>
    <w:uiPriority w:val="99"/>
    <w:rsid w:val="00CB182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kit\task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5F68-AD7A-45FC-908B-2C133D5E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tasks</Template>
  <TotalTime>209</TotalTime>
  <Pages>2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Balytskyi</cp:lastModifiedBy>
  <cp:revision>8</cp:revision>
  <cp:lastPrinted>2022-05-03T12:33:00Z</cp:lastPrinted>
  <dcterms:created xsi:type="dcterms:W3CDTF">2020-09-26T07:49:00Z</dcterms:created>
  <dcterms:modified xsi:type="dcterms:W3CDTF">2022-05-03T12:33:00Z</dcterms:modified>
</cp:coreProperties>
</file>